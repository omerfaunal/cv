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DF33C" w14:textId="7AFDDD9B" w:rsidR="00B403B8" w:rsidRPr="00B403B8" w:rsidRDefault="00B403B8" w:rsidP="00B403B8">
      <w:pPr>
        <w:pStyle w:val="ContactInfo"/>
        <w:pBdr>
          <w:bottom w:val="single" w:sz="4" w:space="1" w:color="auto"/>
        </w:pBdr>
        <w:jc w:val="center"/>
        <w:rPr>
          <w:rFonts w:ascii="Times New Roman" w:hAnsi="Times New Roman"/>
          <w:b/>
          <w:bCs/>
          <w:sz w:val="36"/>
          <w:szCs w:val="36"/>
          <w:lang w:val="tr-TR"/>
        </w:rPr>
      </w:pPr>
      <w:r>
        <w:rPr>
          <w:rFonts w:ascii="Times New Roman" w:hAnsi="Times New Roman"/>
          <w:b/>
          <w:bCs/>
          <w:sz w:val="36"/>
          <w:szCs w:val="36"/>
          <w:lang w:val="tr-TR"/>
        </w:rPr>
        <w:t>ÖMER FARUK ÜNAL</w:t>
      </w:r>
    </w:p>
    <w:p w14:paraId="65310BF7" w14:textId="54CE40BE" w:rsidR="00165BAF" w:rsidRPr="00220D36" w:rsidRDefault="002D2D94" w:rsidP="004F5BA0">
      <w:pPr>
        <w:pStyle w:val="ContactInfo"/>
        <w:spacing w:after="0"/>
      </w:pPr>
      <w:r w:rsidRPr="00D45B27">
        <w:rPr>
          <w:b/>
          <w:bCs/>
          <w:sz w:val="20"/>
          <w:szCs w:val="20"/>
        </w:rPr>
        <w:t xml:space="preserve">    </w:t>
      </w:r>
      <w:r w:rsidR="007D57FD">
        <w:rPr>
          <w:b/>
          <w:bCs/>
          <w:sz w:val="20"/>
          <w:szCs w:val="20"/>
        </w:rPr>
        <w:t xml:space="preserve"> </w:t>
      </w:r>
      <w:hyperlink r:id="rId10" w:history="1">
        <w:r w:rsidR="00B403B8" w:rsidRPr="00402120">
          <w:rPr>
            <w:rStyle w:val="Kpr"/>
          </w:rPr>
          <w:t>omerfaunal@outlook.com</w:t>
        </w:r>
      </w:hyperlink>
      <w:r w:rsidR="00B403B8">
        <w:t xml:space="preserve"> </w:t>
      </w:r>
      <w:r w:rsidR="00B403B8" w:rsidRPr="00B403B8">
        <w:rPr>
          <w:sz w:val="20"/>
          <w:szCs w:val="20"/>
        </w:rPr>
        <w:t>|</w:t>
      </w:r>
      <w:r w:rsidR="00B403B8">
        <w:t xml:space="preserve"> +90 534 065 0418 </w:t>
      </w:r>
      <w:r w:rsidR="00B403B8" w:rsidRPr="00B403B8">
        <w:rPr>
          <w:sz w:val="20"/>
          <w:szCs w:val="20"/>
        </w:rPr>
        <w:t>|</w:t>
      </w:r>
      <w:r w:rsidR="00B403B8">
        <w:t xml:space="preserve"> </w:t>
      </w:r>
      <w:r w:rsidR="00B403B8" w:rsidRPr="00B403B8">
        <w:t>linkedin.com/in/</w:t>
      </w:r>
      <w:proofErr w:type="spellStart"/>
      <w:r w:rsidR="00B403B8" w:rsidRPr="00B403B8">
        <w:t>omerfaunal</w:t>
      </w:r>
      <w:proofErr w:type="spellEnd"/>
      <w:r w:rsidRPr="00D45B27">
        <w:rPr>
          <w:b/>
          <w:bCs/>
          <w:sz w:val="20"/>
          <w:szCs w:val="20"/>
        </w:rPr>
        <w:t xml:space="preserve"> </w:t>
      </w:r>
      <w:r w:rsidR="00B403B8" w:rsidRPr="00B403B8">
        <w:rPr>
          <w:sz w:val="20"/>
          <w:szCs w:val="20"/>
        </w:rPr>
        <w:t xml:space="preserve">| </w:t>
      </w:r>
      <w:hyperlink r:id="rId11" w:history="1">
        <w:r w:rsidR="007D57FD" w:rsidRPr="00FA62E8">
          <w:rPr>
            <w:rStyle w:val="Kpr"/>
          </w:rPr>
          <w:t>https://github.com/omerfaunal</w:t>
        </w:r>
      </w:hyperlink>
      <w:r w:rsidR="007D57FD">
        <w:t xml:space="preserve"> | I</w:t>
      </w:r>
      <w:r>
        <w:t xml:space="preserve">stanbul, Turkey    </w:t>
      </w:r>
    </w:p>
    <w:p w14:paraId="0E77FB5B" w14:textId="7DA93990" w:rsidR="00033380" w:rsidRPr="00220D36" w:rsidRDefault="002D2D94" w:rsidP="00220D36">
      <w:pPr>
        <w:pStyle w:val="Balk1"/>
        <w:jc w:val="center"/>
        <w:rPr>
          <w:rFonts w:ascii="Times New Roman" w:hAnsi="Times New Roman"/>
        </w:rPr>
      </w:pPr>
      <w:r w:rsidRPr="00220D36">
        <w:rPr>
          <w:rFonts w:ascii="Times New Roman" w:hAnsi="Times New Roman"/>
        </w:rPr>
        <w:t>Educatıon</w:t>
      </w:r>
    </w:p>
    <w:p w14:paraId="7CC9A8E0" w14:textId="69C71928" w:rsidR="002D2D94" w:rsidRPr="00384495" w:rsidRDefault="00D45B27" w:rsidP="002D2D94">
      <w:pPr>
        <w:pStyle w:val="Balk2"/>
        <w:rPr>
          <w:b w:val="0"/>
          <w:bCs/>
          <w:i/>
          <w:iCs/>
        </w:rPr>
      </w:pPr>
      <w:proofErr w:type="spellStart"/>
      <w:r>
        <w:t>Bogazici</w:t>
      </w:r>
      <w:proofErr w:type="spellEnd"/>
      <w:r w:rsidR="002D2D94">
        <w:t xml:space="preserve"> University</w:t>
      </w:r>
      <w:r w:rsidR="002D2D94">
        <w:tab/>
      </w:r>
      <w:r w:rsidR="002D2D94">
        <w:tab/>
      </w:r>
      <w:r w:rsidR="002D2D94">
        <w:tab/>
      </w:r>
      <w:r w:rsidR="002D2D94">
        <w:tab/>
      </w:r>
      <w:r w:rsidR="002D2D94">
        <w:tab/>
      </w:r>
      <w:r w:rsidR="002D2D94">
        <w:tab/>
      </w:r>
      <w:r w:rsidR="002D2D94">
        <w:tab/>
      </w:r>
      <w:r w:rsidR="002D2D94">
        <w:tab/>
      </w:r>
      <w:r w:rsidR="002D2D94">
        <w:tab/>
      </w:r>
      <w:r w:rsidR="002D2D94">
        <w:tab/>
      </w:r>
      <w:r w:rsidR="002D2D94" w:rsidRPr="00384495">
        <w:rPr>
          <w:b w:val="0"/>
          <w:bCs/>
          <w:i/>
          <w:iCs/>
        </w:rPr>
        <w:t>Istanbul, Turkey</w:t>
      </w:r>
    </w:p>
    <w:p w14:paraId="603A36C8" w14:textId="6E0F6002" w:rsidR="002D2D94" w:rsidRDefault="002D2D94" w:rsidP="002D2D94">
      <w:pPr>
        <w:rPr>
          <w:i/>
          <w:iCs/>
        </w:rPr>
      </w:pPr>
      <w:r>
        <w:tab/>
      </w:r>
      <w:r w:rsidRPr="002D2D94">
        <w:rPr>
          <w:i/>
          <w:iCs/>
        </w:rPr>
        <w:t>Bachelor of Science in Computer Engineering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Sep 2019 – Jul 2024 (Expected)</w:t>
      </w:r>
    </w:p>
    <w:p w14:paraId="5EE32A61" w14:textId="50AAD2F0" w:rsidR="002D2D94" w:rsidRDefault="002D2D94" w:rsidP="002D2D94">
      <w:pPr>
        <w:rPr>
          <w:b/>
          <w:bCs/>
        </w:rPr>
      </w:pPr>
      <w:r>
        <w:rPr>
          <w:i/>
          <w:iCs/>
        </w:rPr>
        <w:t xml:space="preserve">        </w:t>
      </w:r>
      <w:r w:rsidRPr="002D2D94">
        <w:rPr>
          <w:b/>
          <w:bCs/>
        </w:rPr>
        <w:t>IBM Quantum School</w:t>
      </w:r>
    </w:p>
    <w:p w14:paraId="446B1050" w14:textId="33153CC3" w:rsidR="002D2D94" w:rsidRPr="002D2D94" w:rsidRDefault="002D2D94" w:rsidP="002D2D94">
      <w:pPr>
        <w:rPr>
          <w:i/>
          <w:iCs/>
        </w:rPr>
      </w:pPr>
      <w:r>
        <w:rPr>
          <w:b/>
          <w:bCs/>
        </w:rPr>
        <w:tab/>
      </w:r>
      <w:r w:rsidRPr="002D2D94">
        <w:rPr>
          <w:i/>
          <w:iCs/>
        </w:rPr>
        <w:t>The Coding School Online Quantum Computing Courses</w:t>
      </w:r>
      <w:r>
        <w:rPr>
          <w:i/>
          <w:iCs/>
        </w:rPr>
        <w:t xml:space="preserve">                                                         Oct 2020 – Apr 2021</w:t>
      </w:r>
    </w:p>
    <w:p w14:paraId="5558F086" w14:textId="1B9E0545" w:rsidR="00033380" w:rsidRDefault="00E703A5" w:rsidP="00220D36">
      <w:pPr>
        <w:pStyle w:val="Balk1"/>
        <w:jc w:val="center"/>
      </w:pPr>
      <w:sdt>
        <w:sdtPr>
          <w:alias w:val="Experience:"/>
          <w:tag w:val="Experience:"/>
          <w:id w:val="1922599604"/>
          <w:placeholder>
            <w:docPart w:val="CD80A5F670924AE8A64393E2E47D3E0C"/>
          </w:placeholder>
          <w:temporary/>
          <w:showingPlcHdr/>
          <w15:appearance w15:val="hidden"/>
        </w:sdtPr>
        <w:sdtEndPr/>
        <w:sdtContent>
          <w:r w:rsidR="00033380" w:rsidRPr="00220D36">
            <w:rPr>
              <w:rFonts w:ascii="Times New Roman" w:hAnsi="Times New Roman"/>
            </w:rPr>
            <w:t>Experience</w:t>
          </w:r>
        </w:sdtContent>
      </w:sdt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7802"/>
        <w:gridCol w:w="2687"/>
      </w:tblGrid>
      <w:tr w:rsidR="00300698" w:rsidRPr="00DE7766" w14:paraId="4BF2BD9C" w14:textId="77777777" w:rsidTr="005C0355">
        <w:trPr>
          <w:trHeight w:val="216"/>
        </w:trPr>
        <w:tc>
          <w:tcPr>
            <w:tcW w:w="6427" w:type="dxa"/>
          </w:tcPr>
          <w:p w14:paraId="50101D9E" w14:textId="202BD305" w:rsidR="00300698" w:rsidRPr="00DE7766" w:rsidRDefault="002D2D94" w:rsidP="00FE227F">
            <w:pPr>
              <w:pStyle w:val="Balk2"/>
              <w:spacing w:line="240" w:lineRule="auto"/>
            </w:pPr>
            <w:r>
              <w:t>DERECEM</w:t>
            </w:r>
          </w:p>
        </w:tc>
        <w:tc>
          <w:tcPr>
            <w:tcW w:w="2213" w:type="dxa"/>
          </w:tcPr>
          <w:p w14:paraId="154D278B" w14:textId="1874F2A1" w:rsidR="00300698" w:rsidRPr="002D2D94" w:rsidRDefault="002D2D94" w:rsidP="00FE227F">
            <w:pPr>
              <w:pStyle w:val="Dates"/>
              <w:spacing w:line="240" w:lineRule="auto"/>
              <w:rPr>
                <w:i/>
                <w:iCs/>
              </w:rPr>
            </w:pPr>
            <w:r w:rsidRPr="002D2D94">
              <w:rPr>
                <w:i/>
                <w:iCs/>
              </w:rPr>
              <w:t xml:space="preserve">June 2019 - </w:t>
            </w:r>
            <w:r w:rsidR="006919B8">
              <w:rPr>
                <w:i/>
                <w:iCs/>
              </w:rPr>
              <w:t>Present</w:t>
            </w:r>
          </w:p>
        </w:tc>
      </w:tr>
    </w:tbl>
    <w:p w14:paraId="3A60F9C4" w14:textId="4EED312D" w:rsidR="00033380" w:rsidRPr="00D97489" w:rsidRDefault="002D2D94" w:rsidP="00FE227F">
      <w:pPr>
        <w:pStyle w:val="Location"/>
        <w:spacing w:line="240" w:lineRule="auto"/>
      </w:pPr>
      <w:r>
        <w:t>IT Director</w:t>
      </w:r>
    </w:p>
    <w:p w14:paraId="28521162" w14:textId="10FA59ED" w:rsidR="00300698" w:rsidRDefault="002D2D94" w:rsidP="00216E52">
      <w:pPr>
        <w:pStyle w:val="ListeParagraf"/>
        <w:spacing w:line="240" w:lineRule="auto"/>
      </w:pPr>
      <w:proofErr w:type="spellStart"/>
      <w:r w:rsidRPr="002D2D94">
        <w:t>Derecem</w:t>
      </w:r>
      <w:proofErr w:type="spellEnd"/>
      <w:r w:rsidRPr="002D2D94">
        <w:t xml:space="preserve"> is a small</w:t>
      </w:r>
      <w:r>
        <w:t>-sized</w:t>
      </w:r>
      <w:r w:rsidRPr="002D2D94">
        <w:t xml:space="preserve"> enterprise</w:t>
      </w:r>
      <w:r>
        <w:t xml:space="preserve"> </w:t>
      </w:r>
      <w:r w:rsidRPr="002D2D94">
        <w:t xml:space="preserve">that allows university students to help, advise, and guide high school students about their lessons by </w:t>
      </w:r>
      <w:r w:rsidR="00780039">
        <w:t>pairing</w:t>
      </w:r>
      <w:r w:rsidRPr="002D2D94">
        <w:t xml:space="preserve"> high school students with university students.</w:t>
      </w:r>
      <w:r w:rsidR="003B7F6B" w:rsidRPr="003B7F6B">
        <w:t xml:space="preserve"> As the</w:t>
      </w:r>
      <w:r w:rsidR="003B7F6B">
        <w:t xml:space="preserve"> information</w:t>
      </w:r>
      <w:r w:rsidR="003B7F6B" w:rsidRPr="003B7F6B">
        <w:t xml:space="preserve"> technology </w:t>
      </w:r>
      <w:r w:rsidR="003B7F6B">
        <w:t>director</w:t>
      </w:r>
      <w:r w:rsidR="003B7F6B" w:rsidRPr="003B7F6B">
        <w:t xml:space="preserve"> of this </w:t>
      </w:r>
      <w:r w:rsidR="003B7F6B" w:rsidRPr="002D2D94">
        <w:t>enterprise</w:t>
      </w:r>
      <w:r w:rsidR="003B7F6B" w:rsidRPr="003B7F6B">
        <w:t>, I successfully solved the technological problems</w:t>
      </w:r>
      <w:r w:rsidR="002F6C01">
        <w:t>, created a website and specifically I designed back-end of website</w:t>
      </w:r>
      <w:r w:rsidR="00D947DA">
        <w:t xml:space="preserve"> with JavaScript</w:t>
      </w:r>
      <w:r w:rsidR="00220D36">
        <w:t xml:space="preserve">. </w:t>
      </w:r>
      <w:r w:rsidR="00780039" w:rsidRPr="00780039">
        <w:t xml:space="preserve">As a result of great efforts and </w:t>
      </w:r>
      <w:r w:rsidR="00780039">
        <w:t>works</w:t>
      </w:r>
      <w:r w:rsidR="003B7F6B" w:rsidRPr="003B7F6B">
        <w:t xml:space="preserve">, we have served more than 3,000 students </w:t>
      </w:r>
      <w:r w:rsidR="00220D36">
        <w:t>and beca</w:t>
      </w:r>
      <w:r w:rsidR="00220D36" w:rsidRPr="003B7F6B">
        <w:t>me the best among other businesses in this field</w:t>
      </w:r>
      <w:r w:rsidR="00220D36">
        <w:t xml:space="preserve"> in two years.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7802"/>
        <w:gridCol w:w="2687"/>
      </w:tblGrid>
      <w:tr w:rsidR="00300698" w:rsidRPr="002D2D94" w14:paraId="688C07CD" w14:textId="77777777" w:rsidTr="005C0355">
        <w:trPr>
          <w:trHeight w:val="216"/>
        </w:trPr>
        <w:tc>
          <w:tcPr>
            <w:tcW w:w="6427" w:type="dxa"/>
          </w:tcPr>
          <w:p w14:paraId="6F719E50" w14:textId="7DC6F8FB" w:rsidR="00300698" w:rsidRPr="00DE7766" w:rsidRDefault="002D2D94" w:rsidP="00FE227F">
            <w:pPr>
              <w:pStyle w:val="Balk2"/>
              <w:spacing w:line="240" w:lineRule="auto"/>
            </w:pPr>
            <w:proofErr w:type="spellStart"/>
            <w:r>
              <w:t>CengTurkey</w:t>
            </w:r>
            <w:proofErr w:type="spellEnd"/>
          </w:p>
        </w:tc>
        <w:tc>
          <w:tcPr>
            <w:tcW w:w="2213" w:type="dxa"/>
          </w:tcPr>
          <w:p w14:paraId="74D3485D" w14:textId="078706E1" w:rsidR="00300698" w:rsidRPr="002D2D94" w:rsidRDefault="002D2D94" w:rsidP="00FE227F">
            <w:pPr>
              <w:pStyle w:val="Dates"/>
              <w:spacing w:line="240" w:lineRule="auto"/>
              <w:rPr>
                <w:i/>
                <w:iCs/>
              </w:rPr>
            </w:pPr>
            <w:r w:rsidRPr="002D2D94">
              <w:rPr>
                <w:i/>
                <w:iCs/>
              </w:rPr>
              <w:t xml:space="preserve">August 2018 - </w:t>
            </w:r>
            <w:r w:rsidR="006919B8">
              <w:rPr>
                <w:i/>
                <w:iCs/>
              </w:rPr>
              <w:t>Present</w:t>
            </w:r>
          </w:p>
        </w:tc>
      </w:tr>
    </w:tbl>
    <w:p w14:paraId="5F143297" w14:textId="47B03324" w:rsidR="00300698" w:rsidRPr="00D97489" w:rsidRDefault="002D2D94" w:rsidP="00FE227F">
      <w:pPr>
        <w:pStyle w:val="Location"/>
        <w:spacing w:line="240" w:lineRule="auto"/>
      </w:pPr>
      <w:r>
        <w:t>Founder</w:t>
      </w:r>
    </w:p>
    <w:p w14:paraId="5C0B727D" w14:textId="6DFAD398" w:rsidR="002D2D94" w:rsidRDefault="00D45B27" w:rsidP="00216E52">
      <w:pPr>
        <w:pStyle w:val="ListeParagraf"/>
        <w:spacing w:line="240" w:lineRule="auto"/>
      </w:pPr>
      <w:r w:rsidRPr="00D45B27">
        <w:t xml:space="preserve">I founded </w:t>
      </w:r>
      <w:proofErr w:type="spellStart"/>
      <w:r w:rsidRPr="00D45B27">
        <w:t>CengTurkey</w:t>
      </w:r>
      <w:proofErr w:type="spellEnd"/>
      <w:r w:rsidRPr="00D45B27">
        <w:t xml:space="preserve">, </w:t>
      </w:r>
      <w:r w:rsidR="0064349F">
        <w:t>a</w:t>
      </w:r>
      <w:r w:rsidRPr="00D45B27">
        <w:t xml:space="preserve"> community that aims to bring </w:t>
      </w:r>
      <w:r w:rsidR="0040222E" w:rsidRPr="00D45B27">
        <w:t xml:space="preserve">Turkish developer candidates </w:t>
      </w:r>
      <w:r w:rsidRPr="00D45B27">
        <w:t>together and improve communication between them.</w:t>
      </w:r>
      <w:r w:rsidR="00216E52">
        <w:t xml:space="preserve"> </w:t>
      </w:r>
      <w:r w:rsidRPr="00D45B27">
        <w:t xml:space="preserve">In a short period of time, I gathered more than twenty </w:t>
      </w:r>
      <w:r w:rsidR="00C95DCC" w:rsidRPr="00D45B27">
        <w:t>thousand</w:t>
      </w:r>
      <w:r w:rsidRPr="00D45B27">
        <w:t xml:space="preserve"> members and made </w:t>
      </w:r>
      <w:proofErr w:type="spellStart"/>
      <w:r w:rsidRPr="00D45B27">
        <w:t>CengTurkey</w:t>
      </w:r>
      <w:proofErr w:type="spellEnd"/>
      <w:r w:rsidRPr="00D45B27">
        <w:t xml:space="preserve"> very popular among Turkish developers. I organized dozens of events such as algorithm contests, interviews, game workshops, and provided the support that developers needed.</w:t>
      </w:r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7873"/>
        <w:gridCol w:w="2616"/>
      </w:tblGrid>
      <w:tr w:rsidR="00300698" w:rsidRPr="002D2D94" w14:paraId="5232F0CB" w14:textId="77777777" w:rsidTr="005C0355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03FA59CF" w14:textId="7798DF21" w:rsidR="00300698" w:rsidRPr="00D97489" w:rsidRDefault="002D2D94" w:rsidP="00FE227F">
            <w:pPr>
              <w:pStyle w:val="Balk2"/>
              <w:spacing w:line="240" w:lineRule="auto"/>
            </w:pPr>
            <w:r>
              <w:t>Summer School Computer Teacher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36541192" w14:textId="2C2AB23A" w:rsidR="00300698" w:rsidRPr="002D2D94" w:rsidRDefault="002D2D94" w:rsidP="00FE227F">
            <w:pPr>
              <w:pStyle w:val="Dates"/>
              <w:spacing w:line="240" w:lineRule="auto"/>
              <w:rPr>
                <w:i/>
                <w:iCs/>
              </w:rPr>
            </w:pPr>
            <w:r w:rsidRPr="002D2D94">
              <w:rPr>
                <w:i/>
                <w:iCs/>
              </w:rPr>
              <w:t>June 2020 – August 2020</w:t>
            </w:r>
          </w:p>
        </w:tc>
      </w:tr>
    </w:tbl>
    <w:p w14:paraId="074C8506" w14:textId="3762856D" w:rsidR="00300698" w:rsidRDefault="002D2D94" w:rsidP="00FE227F">
      <w:pPr>
        <w:pStyle w:val="Location"/>
        <w:spacing w:line="240" w:lineRule="auto"/>
        <w:rPr>
          <w:i w:val="0"/>
        </w:rPr>
      </w:pPr>
      <w:r>
        <w:t>Teacher</w:t>
      </w:r>
    </w:p>
    <w:p w14:paraId="79004C13" w14:textId="56D39A79" w:rsidR="002D2D94" w:rsidRDefault="002D2D94" w:rsidP="00216E52">
      <w:pPr>
        <w:pStyle w:val="ListeParagraf"/>
        <w:spacing w:line="240" w:lineRule="auto"/>
      </w:pPr>
      <w:r w:rsidRPr="002D2D94">
        <w:t xml:space="preserve">I taught about coding during the summer courses to a community of selected high school </w:t>
      </w:r>
      <w:r w:rsidR="00216E52" w:rsidRPr="002D2D94">
        <w:t>students. I</w:t>
      </w:r>
      <w:r w:rsidRPr="002D2D94">
        <w:t xml:space="preserve"> taught lessons such as how the computer works, what is the physics behind computer operations, </w:t>
      </w:r>
      <w:r>
        <w:t>b</w:t>
      </w:r>
      <w:r w:rsidRPr="002D2D94">
        <w:t>rief information about quantum systems</w:t>
      </w:r>
      <w:r>
        <w:t xml:space="preserve">, </w:t>
      </w:r>
      <w:r w:rsidRPr="002D2D94">
        <w:t xml:space="preserve">and then </w:t>
      </w:r>
      <w:r w:rsidR="0064349F">
        <w:t xml:space="preserve">an </w:t>
      </w:r>
      <w:r w:rsidRPr="002D2D94">
        <w:t xml:space="preserve">introduction to coding with Python, </w:t>
      </w:r>
      <w:r w:rsidR="0064349F">
        <w:t xml:space="preserve">an </w:t>
      </w:r>
      <w:r w:rsidRPr="002D2D94">
        <w:t>introduction to algorithms.</w:t>
      </w:r>
    </w:p>
    <w:tbl>
      <w:tblPr>
        <w:tblW w:w="5000" w:type="pct"/>
        <w:tblLayout w:type="fixed"/>
        <w:tblLook w:val="0600" w:firstRow="0" w:lastRow="0" w:firstColumn="0" w:lastColumn="0" w:noHBand="1" w:noVBand="1"/>
        <w:tblDescription w:val="Layout table"/>
      </w:tblPr>
      <w:tblGrid>
        <w:gridCol w:w="7873"/>
        <w:gridCol w:w="2616"/>
      </w:tblGrid>
      <w:tr w:rsidR="006919B8" w:rsidRPr="002D2D94" w14:paraId="085E2ABD" w14:textId="77777777" w:rsidTr="000B0CB2">
        <w:trPr>
          <w:trHeight w:val="216"/>
        </w:trPr>
        <w:tc>
          <w:tcPr>
            <w:tcW w:w="6485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115" w:type="dxa"/>
            </w:tcMar>
          </w:tcPr>
          <w:p w14:paraId="4DEA0D2D" w14:textId="684BA817" w:rsidR="006919B8" w:rsidRPr="00D97489" w:rsidRDefault="006919B8" w:rsidP="00FE227F">
            <w:pPr>
              <w:pStyle w:val="Balk2"/>
              <w:spacing w:line="240" w:lineRule="auto"/>
            </w:pPr>
            <w:proofErr w:type="spellStart"/>
            <w:r>
              <w:t>Inzva</w:t>
            </w:r>
            <w:proofErr w:type="spellEnd"/>
            <w:r>
              <w:t xml:space="preserve"> </w:t>
            </w:r>
          </w:p>
        </w:tc>
        <w:tc>
          <w:tcPr>
            <w:tcW w:w="2155" w:type="dxa"/>
            <w:tcBorders>
              <w:top w:val="nil"/>
              <w:left w:val="nil"/>
              <w:bottom w:val="nil"/>
              <w:right w:val="nil"/>
            </w:tcBorders>
          </w:tcPr>
          <w:p w14:paraId="270866D8" w14:textId="49866ADC" w:rsidR="006919B8" w:rsidRPr="002D2D94" w:rsidRDefault="006919B8" w:rsidP="00FE227F">
            <w:pPr>
              <w:pStyle w:val="Dates"/>
              <w:spacing w:line="240" w:lineRule="auto"/>
              <w:rPr>
                <w:i/>
                <w:iCs/>
              </w:rPr>
            </w:pPr>
            <w:r>
              <w:rPr>
                <w:i/>
                <w:iCs/>
              </w:rPr>
              <w:t>Sept</w:t>
            </w:r>
            <w:r w:rsidRPr="002D2D94">
              <w:rPr>
                <w:i/>
                <w:iCs/>
              </w:rPr>
              <w:t xml:space="preserve"> 2020 – </w:t>
            </w:r>
            <w:r>
              <w:rPr>
                <w:i/>
                <w:iCs/>
              </w:rPr>
              <w:t>Present</w:t>
            </w:r>
          </w:p>
        </w:tc>
      </w:tr>
    </w:tbl>
    <w:p w14:paraId="1F9A45F7" w14:textId="6645AB89" w:rsidR="006919B8" w:rsidRDefault="006919B8" w:rsidP="00FE227F">
      <w:pPr>
        <w:pStyle w:val="Location"/>
        <w:spacing w:line="240" w:lineRule="auto"/>
        <w:rPr>
          <w:i w:val="0"/>
        </w:rPr>
      </w:pPr>
      <w:r>
        <w:t>Community Member</w:t>
      </w:r>
    </w:p>
    <w:p w14:paraId="4ECDF2D7" w14:textId="71FDDAB1" w:rsidR="006919B8" w:rsidRPr="00216E52" w:rsidRDefault="006919B8" w:rsidP="00216E52">
      <w:pPr>
        <w:pStyle w:val="ListeParagraf"/>
        <w:spacing w:line="240" w:lineRule="auto"/>
      </w:pPr>
      <w:r w:rsidRPr="006919B8">
        <w:t xml:space="preserve">I </w:t>
      </w:r>
      <w:r w:rsidR="003B7F6B">
        <w:t xml:space="preserve">successfully </w:t>
      </w:r>
      <w:r>
        <w:t>completed</w:t>
      </w:r>
      <w:r w:rsidRPr="006919B8">
        <w:t xml:space="preserve"> a 14-week </w:t>
      </w:r>
      <w:r w:rsidR="003B7F6B">
        <w:t xml:space="preserve">algorithm </w:t>
      </w:r>
      <w:r w:rsidRPr="006919B8">
        <w:t xml:space="preserve">program designed to </w:t>
      </w:r>
      <w:r w:rsidR="00A11D6F">
        <w:t>teach</w:t>
      </w:r>
      <w:r w:rsidRPr="006919B8">
        <w:t xml:space="preserve"> advanced algorithm </w:t>
      </w:r>
      <w:r w:rsidR="00216E52" w:rsidRPr="006919B8">
        <w:t>knowledge.</w:t>
      </w:r>
      <w:r w:rsidR="00216E52" w:rsidRPr="00216E52">
        <w:rPr>
          <w:rFonts w:asciiTheme="majorHAnsi" w:hAnsiTheme="majorHAnsi" w:cstheme="majorHAnsi"/>
        </w:rPr>
        <w:t xml:space="preserve"> I</w:t>
      </w:r>
      <w:r w:rsidRPr="00216E52">
        <w:rPr>
          <w:rFonts w:asciiTheme="majorHAnsi" w:hAnsiTheme="majorHAnsi" w:cstheme="majorHAnsi"/>
        </w:rPr>
        <w:t xml:space="preserve"> attended </w:t>
      </w:r>
      <w:r w:rsidR="0064349F" w:rsidRPr="00216E52">
        <w:rPr>
          <w:rFonts w:asciiTheme="majorHAnsi" w:hAnsiTheme="majorHAnsi" w:cstheme="majorHAnsi"/>
        </w:rPr>
        <w:t xml:space="preserve">the </w:t>
      </w:r>
      <w:r w:rsidRPr="00216E52">
        <w:rPr>
          <w:rFonts w:asciiTheme="majorHAnsi" w:hAnsiTheme="majorHAnsi" w:cstheme="majorHAnsi"/>
        </w:rPr>
        <w:t xml:space="preserve">Algorithm Competition League that </w:t>
      </w:r>
      <w:r w:rsidRPr="00216E52">
        <w:rPr>
          <w:rFonts w:asciiTheme="majorHAnsi" w:hAnsiTheme="majorHAnsi" w:cstheme="majorHAnsi"/>
          <w:color w:val="1F1F1F"/>
          <w:spacing w:val="8"/>
          <w:shd w:val="clear" w:color="auto" w:fill="FFFFFF"/>
        </w:rPr>
        <w:t xml:space="preserve">is a series of competitions consisting of </w:t>
      </w:r>
      <w:r w:rsidRPr="00216E52">
        <w:rPr>
          <w:rStyle w:val="Gl"/>
          <w:rFonts w:asciiTheme="majorHAnsi" w:hAnsiTheme="majorHAnsi" w:cstheme="majorHAnsi"/>
          <w:b w:val="0"/>
          <w:bCs w:val="0"/>
          <w:color w:val="1F1F1F"/>
          <w:spacing w:val="8"/>
          <w:shd w:val="clear" w:color="auto" w:fill="FFFFFF"/>
        </w:rPr>
        <w:t xml:space="preserve">a total of 10 contests and 10 </w:t>
      </w:r>
      <w:r w:rsidR="00FE227F" w:rsidRPr="00216E52">
        <w:rPr>
          <w:rStyle w:val="Gl"/>
          <w:rFonts w:asciiTheme="majorHAnsi" w:hAnsiTheme="majorHAnsi" w:cstheme="majorHAnsi"/>
          <w:b w:val="0"/>
          <w:bCs w:val="0"/>
          <w:color w:val="1F1F1F"/>
          <w:spacing w:val="8"/>
          <w:shd w:val="clear" w:color="auto" w:fill="FFFFFF"/>
        </w:rPr>
        <w:t>up solving</w:t>
      </w:r>
      <w:r w:rsidRPr="00216E52">
        <w:rPr>
          <w:rStyle w:val="Gl"/>
          <w:rFonts w:asciiTheme="majorHAnsi" w:hAnsiTheme="majorHAnsi" w:cstheme="majorHAnsi"/>
          <w:b w:val="0"/>
          <w:bCs w:val="0"/>
          <w:color w:val="1F1F1F"/>
          <w:spacing w:val="8"/>
          <w:shd w:val="clear" w:color="auto" w:fill="FFFFFF"/>
        </w:rPr>
        <w:t xml:space="preserve"> sessions</w:t>
      </w:r>
      <w:r w:rsidRPr="00216E52">
        <w:rPr>
          <w:rFonts w:asciiTheme="majorHAnsi" w:hAnsiTheme="majorHAnsi" w:cstheme="majorHAnsi"/>
          <w:b/>
          <w:bCs/>
          <w:color w:val="1F1F1F"/>
          <w:spacing w:val="8"/>
          <w:shd w:val="clear" w:color="auto" w:fill="FFFFFF"/>
        </w:rPr>
        <w:t>.</w:t>
      </w:r>
    </w:p>
    <w:p w14:paraId="04FE86A1" w14:textId="1F585871" w:rsidR="00300698" w:rsidRPr="00220D36" w:rsidRDefault="002D2D94" w:rsidP="00220D36">
      <w:pPr>
        <w:pStyle w:val="Balk1"/>
        <w:jc w:val="center"/>
        <w:rPr>
          <w:rFonts w:ascii="Times New Roman" w:hAnsi="Times New Roman"/>
        </w:rPr>
      </w:pPr>
      <w:r w:rsidRPr="00220D36">
        <w:rPr>
          <w:rFonts w:ascii="Times New Roman" w:hAnsi="Times New Roman"/>
        </w:rPr>
        <w:t>Project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7802"/>
        <w:gridCol w:w="2687"/>
      </w:tblGrid>
      <w:tr w:rsidR="006919B8" w:rsidRPr="002D2D94" w14:paraId="1CEF2E1B" w14:textId="77777777" w:rsidTr="000B0CB2">
        <w:trPr>
          <w:trHeight w:val="216"/>
        </w:trPr>
        <w:tc>
          <w:tcPr>
            <w:tcW w:w="6427" w:type="dxa"/>
          </w:tcPr>
          <w:p w14:paraId="589A4F68" w14:textId="3962F051" w:rsidR="006919B8" w:rsidRPr="00DE7766" w:rsidRDefault="006919B8" w:rsidP="004F5BA0">
            <w:pPr>
              <w:pStyle w:val="Balk2"/>
              <w:spacing w:before="0" w:after="0" w:line="360" w:lineRule="auto"/>
            </w:pPr>
            <w:r>
              <w:t>Syntax Checker</w:t>
            </w:r>
            <w:r w:rsidR="004F5BA0">
              <w:t xml:space="preserve"> </w:t>
            </w:r>
            <w:r w:rsidR="004F5BA0" w:rsidRPr="004F5BA0">
              <w:rPr>
                <w:b w:val="0"/>
                <w:bCs/>
              </w:rPr>
              <w:t>(</w:t>
            </w:r>
            <w:r w:rsidR="004F5BA0" w:rsidRPr="004F5BA0">
              <w:rPr>
                <w:b w:val="0"/>
                <w:bCs/>
                <w:i/>
                <w:iCs/>
              </w:rPr>
              <w:t>Python)</w:t>
            </w:r>
          </w:p>
        </w:tc>
        <w:tc>
          <w:tcPr>
            <w:tcW w:w="2213" w:type="dxa"/>
          </w:tcPr>
          <w:p w14:paraId="32E52CA9" w14:textId="61E446F3" w:rsidR="006919B8" w:rsidRPr="002D2D94" w:rsidRDefault="006919B8" w:rsidP="004F5BA0">
            <w:pPr>
              <w:pStyle w:val="Dates"/>
              <w:spacing w:before="0" w:after="0" w:line="360" w:lineRule="auto"/>
              <w:rPr>
                <w:i/>
                <w:iCs/>
              </w:rPr>
            </w:pPr>
          </w:p>
        </w:tc>
      </w:tr>
    </w:tbl>
    <w:p w14:paraId="3BBBFADD" w14:textId="224CF1F8" w:rsidR="006919B8" w:rsidRDefault="006919B8" w:rsidP="004F5BA0">
      <w:pPr>
        <w:pStyle w:val="ListeParagraf"/>
        <w:spacing w:before="0" w:after="0" w:line="360" w:lineRule="auto"/>
      </w:pPr>
      <w:r w:rsidRPr="006919B8">
        <w:t xml:space="preserve">As a school project, I developed a </w:t>
      </w:r>
      <w:r>
        <w:t xml:space="preserve">Python </w:t>
      </w:r>
      <w:r w:rsidRPr="006919B8">
        <w:t>program</w:t>
      </w:r>
      <w:r>
        <w:t xml:space="preserve"> </w:t>
      </w:r>
      <w:r w:rsidRPr="006919B8">
        <w:t xml:space="preserve">to check if </w:t>
      </w:r>
      <w:r w:rsidR="0064349F">
        <w:t xml:space="preserve">the </w:t>
      </w:r>
      <w:r w:rsidRPr="006919B8">
        <w:t>syntax is valid according to the given rules.</w:t>
      </w:r>
    </w:p>
    <w:tbl>
      <w:tblPr>
        <w:tblW w:w="5000" w:type="pct"/>
        <w:tblLayout w:type="fixed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7802"/>
        <w:gridCol w:w="2687"/>
      </w:tblGrid>
      <w:tr w:rsidR="006919B8" w:rsidRPr="002D2D94" w14:paraId="51FF31A9" w14:textId="77777777" w:rsidTr="006919B8">
        <w:trPr>
          <w:trHeight w:val="216"/>
        </w:trPr>
        <w:tc>
          <w:tcPr>
            <w:tcW w:w="7487" w:type="dxa"/>
          </w:tcPr>
          <w:p w14:paraId="41EBB0AE" w14:textId="76CED831" w:rsidR="006919B8" w:rsidRPr="00DE7766" w:rsidRDefault="006919B8" w:rsidP="004F5BA0">
            <w:pPr>
              <w:pStyle w:val="Balk2"/>
              <w:spacing w:before="0" w:after="0" w:line="360" w:lineRule="auto"/>
            </w:pPr>
            <w:r>
              <w:t>Communication Simulator</w:t>
            </w:r>
            <w:r w:rsidR="00216E52">
              <w:t xml:space="preserve"> /</w:t>
            </w:r>
            <w:r w:rsidR="0040222E">
              <w:t xml:space="preserve"> Ships and Ports</w:t>
            </w:r>
            <w:r w:rsidR="004F5BA0">
              <w:t xml:space="preserve"> </w:t>
            </w:r>
            <w:r w:rsidR="004E4284">
              <w:t xml:space="preserve">Simulator / Exchange Simulator </w:t>
            </w:r>
            <w:r w:rsidR="004F5BA0" w:rsidRPr="004F5BA0">
              <w:rPr>
                <w:b w:val="0"/>
                <w:bCs/>
                <w:i/>
                <w:iCs/>
              </w:rPr>
              <w:t>(Java)</w:t>
            </w:r>
          </w:p>
        </w:tc>
        <w:tc>
          <w:tcPr>
            <w:tcW w:w="2578" w:type="dxa"/>
          </w:tcPr>
          <w:p w14:paraId="09E5DA95" w14:textId="77777777" w:rsidR="006919B8" w:rsidRPr="002D2D94" w:rsidRDefault="006919B8" w:rsidP="004F5BA0">
            <w:pPr>
              <w:pStyle w:val="Dates"/>
              <w:spacing w:before="0" w:after="0" w:line="360" w:lineRule="auto"/>
              <w:rPr>
                <w:i/>
                <w:iCs/>
              </w:rPr>
            </w:pPr>
          </w:p>
        </w:tc>
      </w:tr>
    </w:tbl>
    <w:p w14:paraId="49352A87" w14:textId="22CB1CF7" w:rsidR="006919B8" w:rsidRPr="00436234" w:rsidRDefault="006919B8" w:rsidP="004F5BA0">
      <w:pPr>
        <w:pStyle w:val="ListeParagraf"/>
        <w:spacing w:before="0" w:after="0" w:line="360" w:lineRule="auto"/>
        <w:rPr>
          <w:b/>
          <w:bCs/>
        </w:rPr>
      </w:pPr>
      <w:r w:rsidRPr="00436234">
        <w:t>I developed simulation</w:t>
      </w:r>
      <w:r w:rsidR="0040222E" w:rsidRPr="00436234">
        <w:t>s</w:t>
      </w:r>
      <w:r w:rsidRPr="00436234">
        <w:t xml:space="preserve"> </w:t>
      </w:r>
      <w:r w:rsidR="00220D36" w:rsidRPr="00436234">
        <w:t>with</w:t>
      </w:r>
      <w:r w:rsidRPr="00436234">
        <w:t xml:space="preserve"> the OOP structure</w:t>
      </w:r>
      <w:r w:rsidR="004E4284" w:rsidRPr="00436234">
        <w:t xml:space="preserve"> and data structures like stack, priority queue</w:t>
      </w:r>
      <w:r w:rsidR="00436234" w:rsidRPr="00436234">
        <w:t>, linked-list.</w:t>
      </w:r>
    </w:p>
    <w:p w14:paraId="3FD925C5" w14:textId="1B45BAF9" w:rsidR="006919B8" w:rsidRPr="00220D36" w:rsidRDefault="006919B8" w:rsidP="00220D36">
      <w:pPr>
        <w:pStyle w:val="Balk1"/>
        <w:jc w:val="center"/>
        <w:rPr>
          <w:rFonts w:ascii="Times New Roman" w:hAnsi="Times New Roman"/>
        </w:rPr>
      </w:pPr>
      <w:r w:rsidRPr="00220D36">
        <w:rPr>
          <w:rFonts w:ascii="Times New Roman" w:hAnsi="Times New Roman"/>
        </w:rPr>
        <w:t>AWARD AND HONORS</w:t>
      </w:r>
    </w:p>
    <w:p w14:paraId="6DC3069A" w14:textId="15EFCA3E" w:rsidR="006919B8" w:rsidRPr="00777DDA" w:rsidRDefault="006919B8" w:rsidP="004F5BA0">
      <w:pPr>
        <w:pStyle w:val="ListeParagraf"/>
        <w:spacing w:after="0" w:line="240" w:lineRule="auto"/>
      </w:pPr>
      <w:r>
        <w:t xml:space="preserve">ITU ACM </w:t>
      </w:r>
      <w:proofErr w:type="spellStart"/>
      <w:r>
        <w:t>algoComp</w:t>
      </w:r>
      <w:proofErr w:type="spellEnd"/>
      <w:r>
        <w:t xml:space="preserve"> Algorithm Competition</w:t>
      </w:r>
      <w:r w:rsidR="00777DDA">
        <w:t>:</w:t>
      </w:r>
      <w:r>
        <w:t xml:space="preserve"> </w:t>
      </w:r>
      <w:r w:rsidR="00777DDA">
        <w:t>F</w:t>
      </w:r>
      <w:r>
        <w:t>inalist</w:t>
      </w:r>
      <w:r w:rsidR="00777DDA">
        <w:t xml:space="preserve"> / Used Python and Java</w:t>
      </w:r>
    </w:p>
    <w:p w14:paraId="5CE90089" w14:textId="0042E185" w:rsidR="006919B8" w:rsidRPr="006919B8" w:rsidRDefault="006919B8" w:rsidP="004F5BA0">
      <w:pPr>
        <w:pStyle w:val="ListeParagraf"/>
        <w:spacing w:after="0" w:line="240" w:lineRule="auto"/>
      </w:pPr>
      <w:r w:rsidRPr="006919B8">
        <w:t>Code Crunching</w:t>
      </w:r>
      <w:r w:rsidR="00777DDA">
        <w:t xml:space="preserve"> Algorithm Competition</w:t>
      </w:r>
      <w:r w:rsidRPr="006919B8">
        <w:t xml:space="preserve"> </w:t>
      </w:r>
      <w:r w:rsidR="00FE227F" w:rsidRPr="006919B8">
        <w:t>with</w:t>
      </w:r>
      <w:r w:rsidRPr="006919B8">
        <w:t xml:space="preserve"> Mentees</w:t>
      </w:r>
      <w:r w:rsidR="00777DDA">
        <w:t>:2</w:t>
      </w:r>
      <w:r w:rsidR="00777DDA" w:rsidRPr="00777DDA">
        <w:rPr>
          <w:vertAlign w:val="superscript"/>
        </w:rPr>
        <w:t>nd</w:t>
      </w:r>
      <w:r w:rsidR="00777DDA">
        <w:t xml:space="preserve"> place / Used Python</w:t>
      </w:r>
    </w:p>
    <w:p w14:paraId="6F09D8F0" w14:textId="10B33FA3" w:rsidR="00777DDA" w:rsidRPr="00553BFE" w:rsidRDefault="00777DDA" w:rsidP="004F5BA0">
      <w:pPr>
        <w:pStyle w:val="ListeParagraf"/>
        <w:spacing w:after="0" w:line="240" w:lineRule="auto"/>
        <w:rPr>
          <w:b/>
          <w:bCs/>
        </w:rPr>
      </w:pPr>
      <w:r>
        <w:t>HUPROG 21’ Algorithm Competition: Finalist</w:t>
      </w:r>
      <w:r w:rsidRPr="006919B8">
        <w:t xml:space="preserve"> </w:t>
      </w:r>
      <w:r>
        <w:t>/</w:t>
      </w:r>
      <w:r w:rsidR="00553BFE">
        <w:t xml:space="preserve"> </w:t>
      </w:r>
      <w:r>
        <w:t>Used Python and Java</w:t>
      </w:r>
    </w:p>
    <w:p w14:paraId="385D2A04" w14:textId="44191123" w:rsidR="00553BFE" w:rsidRPr="00777DDA" w:rsidRDefault="00553BFE" w:rsidP="004F5BA0">
      <w:pPr>
        <w:pStyle w:val="ListeParagraf"/>
        <w:spacing w:after="0" w:line="240" w:lineRule="auto"/>
        <w:rPr>
          <w:b/>
          <w:bCs/>
        </w:rPr>
      </w:pPr>
      <w:r>
        <w:rPr>
          <w:b/>
          <w:bCs/>
        </w:rPr>
        <w:t xml:space="preserve">ODTU </w:t>
      </w:r>
      <w:proofErr w:type="spellStart"/>
      <w:r>
        <w:rPr>
          <w:lang w:val="tr-TR" w:eastAsia="tr-TR"/>
        </w:rPr>
        <w:t>Annual</w:t>
      </w:r>
      <w:proofErr w:type="spellEnd"/>
      <w:r>
        <w:rPr>
          <w:lang w:val="tr-TR" w:eastAsia="tr-TR"/>
        </w:rPr>
        <w:t xml:space="preserve"> Programming </w:t>
      </w:r>
      <w:proofErr w:type="spellStart"/>
      <w:r>
        <w:rPr>
          <w:lang w:val="tr-TR" w:eastAsia="tr-TR"/>
        </w:rPr>
        <w:t>Contest</w:t>
      </w:r>
      <w:proofErr w:type="spellEnd"/>
      <w:r>
        <w:rPr>
          <w:lang w:val="tr-TR" w:eastAsia="tr-TR"/>
        </w:rPr>
        <w:t xml:space="preserve">: Finalist / </w:t>
      </w:r>
      <w:proofErr w:type="spellStart"/>
      <w:r>
        <w:rPr>
          <w:lang w:val="tr-TR" w:eastAsia="tr-TR"/>
        </w:rPr>
        <w:t>Used</w:t>
      </w:r>
      <w:proofErr w:type="spellEnd"/>
      <w:r>
        <w:rPr>
          <w:lang w:val="tr-TR" w:eastAsia="tr-TR"/>
        </w:rPr>
        <w:t xml:space="preserve"> </w:t>
      </w:r>
      <w:proofErr w:type="spellStart"/>
      <w:r>
        <w:rPr>
          <w:lang w:val="tr-TR" w:eastAsia="tr-TR"/>
        </w:rPr>
        <w:t>Python</w:t>
      </w:r>
      <w:proofErr w:type="spellEnd"/>
      <w:r>
        <w:rPr>
          <w:lang w:val="tr-TR" w:eastAsia="tr-TR"/>
        </w:rPr>
        <w:t xml:space="preserve"> </w:t>
      </w:r>
      <w:proofErr w:type="spellStart"/>
      <w:r>
        <w:rPr>
          <w:lang w:val="tr-TR" w:eastAsia="tr-TR"/>
        </w:rPr>
        <w:t>and</w:t>
      </w:r>
      <w:proofErr w:type="spellEnd"/>
      <w:r>
        <w:rPr>
          <w:lang w:val="tr-TR" w:eastAsia="tr-TR"/>
        </w:rPr>
        <w:t xml:space="preserve"> Java</w:t>
      </w:r>
    </w:p>
    <w:p w14:paraId="746C3363" w14:textId="3EA6B93A" w:rsidR="006919B8" w:rsidRPr="00777DDA" w:rsidRDefault="00777DDA" w:rsidP="004F5BA0">
      <w:pPr>
        <w:pStyle w:val="ListeParagraf"/>
        <w:spacing w:after="0" w:line="240" w:lineRule="auto"/>
        <w:rPr>
          <w:b/>
          <w:bCs/>
        </w:rPr>
      </w:pPr>
      <w:r w:rsidRPr="00777DDA">
        <w:t xml:space="preserve">Antalya Local Olympiad </w:t>
      </w:r>
      <w:r>
        <w:t>i</w:t>
      </w:r>
      <w:r w:rsidRPr="00777DDA">
        <w:t xml:space="preserve">n </w:t>
      </w:r>
      <w:r>
        <w:t>M</w:t>
      </w:r>
      <w:r w:rsidRPr="00777DDA">
        <w:t>athematics</w:t>
      </w:r>
      <w:r>
        <w:t>: Gold Medal</w:t>
      </w:r>
    </w:p>
    <w:p w14:paraId="1D1CC89A" w14:textId="58AB9084" w:rsidR="00777DDA" w:rsidRPr="00777DDA" w:rsidRDefault="00777DDA" w:rsidP="004F5BA0">
      <w:pPr>
        <w:pStyle w:val="ListeParagraf"/>
        <w:spacing w:after="0" w:line="240" w:lineRule="auto"/>
      </w:pPr>
      <w:r w:rsidRPr="00777DDA">
        <w:t xml:space="preserve">Best </w:t>
      </w:r>
      <w:r w:rsidR="00FE227F">
        <w:t>Y</w:t>
      </w:r>
      <w:r w:rsidRPr="00777DDA">
        <w:t xml:space="preserve">oung </w:t>
      </w:r>
      <w:r w:rsidR="00FE227F">
        <w:t>W</w:t>
      </w:r>
      <w:r w:rsidR="00FE227F" w:rsidRPr="00777DDA">
        <w:t>riter:</w:t>
      </w:r>
      <w:r w:rsidRPr="00777DDA">
        <w:t xml:space="preserve"> Best young writer award in the competition among more than a hundred accepted participants.</w:t>
      </w:r>
    </w:p>
    <w:p w14:paraId="3E863CC4" w14:textId="0BF363F9" w:rsidR="00FE227F" w:rsidRPr="00220D36" w:rsidRDefault="00777DDA" w:rsidP="004F5BA0">
      <w:pPr>
        <w:pStyle w:val="ListeParagraf"/>
        <w:spacing w:after="0" w:line="240" w:lineRule="auto"/>
        <w:rPr>
          <w:b/>
          <w:bCs/>
        </w:rPr>
      </w:pPr>
      <w:r>
        <w:t xml:space="preserve">Undergraduate Admission Examination of Turkey (YKS): </w:t>
      </w:r>
      <w:r w:rsidRPr="00777DDA">
        <w:t>16th among 2.5 million students - top 0,00000</w:t>
      </w:r>
      <w:r w:rsidR="00D764A3">
        <w:t>5</w:t>
      </w:r>
      <w:r w:rsidRPr="00777DDA">
        <w:t xml:space="preserve"> percent</w:t>
      </w:r>
    </w:p>
    <w:p w14:paraId="6F51345F" w14:textId="3948204F" w:rsidR="00FE227F" w:rsidRPr="00220D36" w:rsidRDefault="00FE227F" w:rsidP="00220D36">
      <w:pPr>
        <w:pStyle w:val="Balk1"/>
        <w:jc w:val="center"/>
        <w:rPr>
          <w:rFonts w:ascii="Times New Roman" w:hAnsi="Times New Roman"/>
        </w:rPr>
      </w:pPr>
      <w:r w:rsidRPr="00220D36">
        <w:rPr>
          <w:rFonts w:ascii="Times New Roman" w:hAnsi="Times New Roman"/>
        </w:rPr>
        <w:t>Language</w:t>
      </w:r>
    </w:p>
    <w:p w14:paraId="73658D3B" w14:textId="77777777" w:rsidR="00FE227F" w:rsidRPr="003C1ACF" w:rsidRDefault="00FE227F" w:rsidP="003C1ACF">
      <w:pPr>
        <w:spacing w:line="240" w:lineRule="auto"/>
        <w:ind w:left="792" w:hanging="360"/>
        <w:rPr>
          <w:b/>
          <w:bCs/>
        </w:rPr>
        <w:sectPr w:rsidR="00FE227F" w:rsidRPr="003C1ACF" w:rsidSect="004F5BA0">
          <w:pgSz w:w="12240" w:h="15840"/>
          <w:pgMar w:top="567" w:right="900" w:bottom="426" w:left="851" w:header="720" w:footer="720" w:gutter="0"/>
          <w:cols w:space="720"/>
          <w:docGrid w:linePitch="360"/>
        </w:sectPr>
      </w:pPr>
    </w:p>
    <w:p w14:paraId="01E9543C" w14:textId="024D87F6" w:rsidR="00FE227F" w:rsidRPr="00FE227F" w:rsidRDefault="00FE227F" w:rsidP="00FE227F">
      <w:pPr>
        <w:pStyle w:val="ListeParagraf"/>
        <w:numPr>
          <w:ilvl w:val="0"/>
          <w:numId w:val="23"/>
        </w:numPr>
        <w:spacing w:line="240" w:lineRule="auto"/>
        <w:rPr>
          <w:b/>
          <w:bCs/>
        </w:rPr>
      </w:pPr>
      <w:r>
        <w:rPr>
          <w:b/>
          <w:bCs/>
        </w:rPr>
        <w:t xml:space="preserve">Turkish (Native) </w:t>
      </w:r>
    </w:p>
    <w:p w14:paraId="35A8B3D7" w14:textId="77777777" w:rsidR="00FE227F" w:rsidRDefault="00FE227F" w:rsidP="00FE227F">
      <w:pPr>
        <w:pStyle w:val="ListeParagraf"/>
        <w:numPr>
          <w:ilvl w:val="0"/>
          <w:numId w:val="23"/>
        </w:numPr>
        <w:rPr>
          <w:b/>
          <w:bCs/>
        </w:rPr>
      </w:pPr>
      <w:r w:rsidRPr="00FE227F">
        <w:rPr>
          <w:b/>
          <w:bCs/>
        </w:rPr>
        <w:t>English (Advanced)</w:t>
      </w:r>
    </w:p>
    <w:p w14:paraId="732FCFCA" w14:textId="4140A286" w:rsidR="00FE227F" w:rsidRPr="00FE227F" w:rsidRDefault="00FE227F" w:rsidP="00FE227F">
      <w:pPr>
        <w:pStyle w:val="ListeParagraf"/>
        <w:numPr>
          <w:ilvl w:val="0"/>
          <w:numId w:val="23"/>
        </w:numPr>
        <w:rPr>
          <w:b/>
          <w:bCs/>
        </w:rPr>
        <w:sectPr w:rsidR="00FE227F" w:rsidRPr="00FE227F" w:rsidSect="00FE227F">
          <w:type w:val="continuous"/>
          <w:pgSz w:w="12240" w:h="15840"/>
          <w:pgMar w:top="851" w:right="900" w:bottom="851" w:left="851" w:header="720" w:footer="720" w:gutter="0"/>
          <w:cols w:num="3" w:space="720"/>
          <w:docGrid w:linePitch="360"/>
        </w:sectPr>
      </w:pPr>
      <w:r>
        <w:rPr>
          <w:b/>
          <w:bCs/>
        </w:rPr>
        <w:t>French (Elementary)</w:t>
      </w:r>
    </w:p>
    <w:p w14:paraId="1ACD03FA" w14:textId="19E7F85D" w:rsidR="00777DDA" w:rsidRPr="00220D36" w:rsidRDefault="00777DDA" w:rsidP="00220D36">
      <w:pPr>
        <w:pStyle w:val="Balk1"/>
        <w:jc w:val="center"/>
        <w:rPr>
          <w:rFonts w:ascii="Times New Roman" w:hAnsi="Times New Roman"/>
        </w:rPr>
      </w:pPr>
      <w:r w:rsidRPr="00220D36">
        <w:rPr>
          <w:rFonts w:ascii="Times New Roman" w:hAnsi="Times New Roman"/>
        </w:rPr>
        <w:t>extracurricular</w:t>
      </w:r>
    </w:p>
    <w:p w14:paraId="6ED178DE" w14:textId="77777777" w:rsidR="000E7DA0" w:rsidRPr="00777DDA" w:rsidRDefault="000E7DA0" w:rsidP="000E7DA0">
      <w:pPr>
        <w:spacing w:after="0"/>
        <w:ind w:left="432"/>
        <w:rPr>
          <w:b/>
          <w:bCs/>
        </w:rPr>
      </w:pPr>
      <w:proofErr w:type="spellStart"/>
      <w:r w:rsidRPr="00777DDA">
        <w:rPr>
          <w:b/>
          <w:bCs/>
        </w:rPr>
        <w:t>Bo</w:t>
      </w:r>
      <w:r>
        <w:rPr>
          <w:b/>
          <w:bCs/>
        </w:rPr>
        <w:t>ğ</w:t>
      </w:r>
      <w:r w:rsidRPr="00777DDA">
        <w:rPr>
          <w:b/>
          <w:bCs/>
        </w:rPr>
        <w:t>azi</w:t>
      </w:r>
      <w:r>
        <w:rPr>
          <w:b/>
          <w:bCs/>
        </w:rPr>
        <w:t>ç</w:t>
      </w:r>
      <w:r w:rsidRPr="00777DDA">
        <w:rPr>
          <w:b/>
          <w:bCs/>
        </w:rPr>
        <w:t>i</w:t>
      </w:r>
      <w:proofErr w:type="spellEnd"/>
      <w:r w:rsidRPr="00777DDA">
        <w:rPr>
          <w:b/>
          <w:bCs/>
        </w:rPr>
        <w:t xml:space="preserve"> </w:t>
      </w:r>
      <w:r>
        <w:rPr>
          <w:b/>
          <w:bCs/>
        </w:rPr>
        <w:t xml:space="preserve">University </w:t>
      </w:r>
      <w:r w:rsidRPr="004E4284">
        <w:rPr>
          <w:b/>
          <w:bCs/>
        </w:rPr>
        <w:t>Google Developer Student Club</w:t>
      </w:r>
      <w:r>
        <w:rPr>
          <w:b/>
          <w:bCs/>
        </w:rPr>
        <w:t xml:space="preserve">                                                                               </w:t>
      </w:r>
      <w:r>
        <w:rPr>
          <w:i/>
          <w:iCs/>
        </w:rPr>
        <w:t>Istanbul, Turkey</w:t>
      </w:r>
    </w:p>
    <w:p w14:paraId="4364BC2B" w14:textId="2D50D756" w:rsidR="000E7DA0" w:rsidRPr="000E7DA0" w:rsidRDefault="000E7DA0" w:rsidP="000E7DA0">
      <w:pPr>
        <w:pStyle w:val="ListeParagraf"/>
        <w:spacing w:after="0"/>
        <w:rPr>
          <w:b/>
          <w:bCs/>
        </w:rPr>
      </w:pPr>
      <w:r>
        <w:t>Development Team Leader</w:t>
      </w:r>
    </w:p>
    <w:p w14:paraId="461E4797" w14:textId="19A3FE70" w:rsidR="00777DDA" w:rsidRPr="00777DDA" w:rsidRDefault="00777DDA" w:rsidP="004F5BA0">
      <w:pPr>
        <w:spacing w:after="0"/>
        <w:ind w:left="792" w:hanging="360"/>
        <w:rPr>
          <w:b/>
          <w:bCs/>
        </w:rPr>
      </w:pPr>
      <w:proofErr w:type="spellStart"/>
      <w:r w:rsidRPr="00777DDA">
        <w:rPr>
          <w:b/>
          <w:bCs/>
        </w:rPr>
        <w:t>Compec</w:t>
      </w:r>
      <w:proofErr w:type="spellEnd"/>
      <w:r w:rsidRPr="00777DDA">
        <w:rPr>
          <w:b/>
          <w:bCs/>
        </w:rPr>
        <w:t xml:space="preserve"> IT Club (</w:t>
      </w:r>
      <w:proofErr w:type="spellStart"/>
      <w:r w:rsidRPr="00777DDA">
        <w:rPr>
          <w:b/>
          <w:bCs/>
        </w:rPr>
        <w:t>Boğaziçi</w:t>
      </w:r>
      <w:proofErr w:type="spellEnd"/>
      <w:r w:rsidRPr="00777DDA">
        <w:rPr>
          <w:b/>
          <w:bCs/>
        </w:rPr>
        <w:t xml:space="preserve"> </w:t>
      </w:r>
      <w:r w:rsidR="00553BFE" w:rsidRPr="00777DDA">
        <w:rPr>
          <w:b/>
          <w:bCs/>
        </w:rPr>
        <w:t xml:space="preserve">University) </w:t>
      </w:r>
      <w:r w:rsidR="00553BFE">
        <w:rPr>
          <w:b/>
          <w:bCs/>
        </w:rPr>
        <w:t xml:space="preserve"> </w:t>
      </w:r>
      <w:r w:rsidR="00384495">
        <w:rPr>
          <w:b/>
          <w:bCs/>
        </w:rPr>
        <w:t xml:space="preserve">                                                                                               </w:t>
      </w:r>
      <w:r w:rsidR="00553BFE">
        <w:rPr>
          <w:b/>
          <w:bCs/>
        </w:rPr>
        <w:t xml:space="preserve"> </w:t>
      </w:r>
      <w:r w:rsidR="00384495">
        <w:rPr>
          <w:b/>
          <w:bCs/>
        </w:rPr>
        <w:t xml:space="preserve">   </w:t>
      </w:r>
      <w:r w:rsidR="00384495">
        <w:rPr>
          <w:i/>
          <w:iCs/>
        </w:rPr>
        <w:t>Istanbul, Turkey</w:t>
      </w:r>
    </w:p>
    <w:p w14:paraId="12CEAEAA" w14:textId="0AC3A398" w:rsidR="00777DDA" w:rsidRPr="00777DDA" w:rsidRDefault="00777DDA" w:rsidP="004F5BA0">
      <w:pPr>
        <w:pStyle w:val="ListeParagraf"/>
        <w:spacing w:after="0"/>
        <w:rPr>
          <w:i/>
          <w:iCs/>
        </w:rPr>
      </w:pPr>
      <w:proofErr w:type="spellStart"/>
      <w:r w:rsidRPr="00777DDA">
        <w:rPr>
          <w:i/>
          <w:iCs/>
        </w:rPr>
        <w:t>DevTeam</w:t>
      </w:r>
      <w:proofErr w:type="spellEnd"/>
      <w:r w:rsidRPr="00777DDA">
        <w:rPr>
          <w:i/>
          <w:iCs/>
        </w:rPr>
        <w:t xml:space="preserve"> Member and Event Organizer</w:t>
      </w:r>
    </w:p>
    <w:p w14:paraId="12AD476C" w14:textId="2B3CB88E" w:rsidR="00777DDA" w:rsidRPr="00777DDA" w:rsidRDefault="00777DDA" w:rsidP="004F5BA0">
      <w:pPr>
        <w:spacing w:after="0"/>
        <w:ind w:left="432"/>
      </w:pPr>
      <w:proofErr w:type="spellStart"/>
      <w:r>
        <w:rPr>
          <w:b/>
          <w:bCs/>
        </w:rPr>
        <w:t>Beysehir</w:t>
      </w:r>
      <w:proofErr w:type="spellEnd"/>
      <w:r>
        <w:rPr>
          <w:b/>
          <w:bCs/>
        </w:rPr>
        <w:t xml:space="preserve"> Cycling Club</w:t>
      </w:r>
      <w:r w:rsidR="00384495">
        <w:rPr>
          <w:b/>
          <w:bCs/>
        </w:rPr>
        <w:t xml:space="preserve">                                                                                                                                </w:t>
      </w:r>
      <w:r w:rsidR="00384495">
        <w:rPr>
          <w:i/>
          <w:iCs/>
        </w:rPr>
        <w:t>Konya, Turkey</w:t>
      </w:r>
    </w:p>
    <w:p w14:paraId="0ADA8043" w14:textId="448272C9" w:rsidR="00777DDA" w:rsidRPr="00553BFE" w:rsidRDefault="00777DDA" w:rsidP="00553BFE">
      <w:pPr>
        <w:pStyle w:val="ListeParagraf"/>
        <w:spacing w:after="0"/>
        <w:rPr>
          <w:b/>
          <w:bCs/>
        </w:rPr>
      </w:pPr>
      <w:r>
        <w:t xml:space="preserve">Bicycle Tour </w:t>
      </w:r>
      <w:r w:rsidR="00553BFE">
        <w:t xml:space="preserve">and Race </w:t>
      </w:r>
      <w:r>
        <w:t>Organizer and Participant</w:t>
      </w:r>
    </w:p>
    <w:sectPr w:rsidR="00777DDA" w:rsidRPr="00553BFE" w:rsidSect="004F5BA0">
      <w:type w:val="continuous"/>
      <w:pgSz w:w="12240" w:h="15840"/>
      <w:pgMar w:top="851" w:right="900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4E068" w14:textId="77777777" w:rsidR="00E703A5" w:rsidRDefault="00E703A5" w:rsidP="00580C51">
      <w:pPr>
        <w:spacing w:before="0" w:after="0" w:line="240" w:lineRule="auto"/>
      </w:pPr>
      <w:r>
        <w:separator/>
      </w:r>
    </w:p>
  </w:endnote>
  <w:endnote w:type="continuationSeparator" w:id="0">
    <w:p w14:paraId="1E59A380" w14:textId="77777777" w:rsidR="00E703A5" w:rsidRDefault="00E703A5" w:rsidP="00580C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0423D" w14:textId="77777777" w:rsidR="00E703A5" w:rsidRDefault="00E703A5" w:rsidP="00580C51">
      <w:pPr>
        <w:spacing w:before="0" w:after="0" w:line="240" w:lineRule="auto"/>
      </w:pPr>
      <w:r>
        <w:separator/>
      </w:r>
    </w:p>
  </w:footnote>
  <w:footnote w:type="continuationSeparator" w:id="0">
    <w:p w14:paraId="61607F11" w14:textId="77777777" w:rsidR="00E703A5" w:rsidRDefault="00E703A5" w:rsidP="00580C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328A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C604A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198AB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42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90D5C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056EE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9A7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E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76DC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486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0EE35C8C"/>
    <w:multiLevelType w:val="hybridMultilevel"/>
    <w:tmpl w:val="799A7436"/>
    <w:lvl w:ilvl="0" w:tplc="040C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CC4732"/>
    <w:multiLevelType w:val="hybridMultilevel"/>
    <w:tmpl w:val="38B258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6C3714"/>
    <w:multiLevelType w:val="hybridMultilevel"/>
    <w:tmpl w:val="95021D24"/>
    <w:lvl w:ilvl="0" w:tplc="040C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72570F"/>
    <w:multiLevelType w:val="hybridMultilevel"/>
    <w:tmpl w:val="491AD0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6226F"/>
    <w:multiLevelType w:val="hybridMultilevel"/>
    <w:tmpl w:val="86BE9D8C"/>
    <w:lvl w:ilvl="0" w:tplc="040C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1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2" w15:restartNumberingAfterBreak="0">
    <w:nsid w:val="7CDE2B48"/>
    <w:multiLevelType w:val="hybridMultilevel"/>
    <w:tmpl w:val="33BAB884"/>
    <w:lvl w:ilvl="0" w:tplc="2014ED52">
      <w:start w:val="1"/>
      <w:numFmt w:val="bullet"/>
      <w:pStyle w:val="ListeParagraf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642692"/>
    <w:multiLevelType w:val="hybridMultilevel"/>
    <w:tmpl w:val="E8FEE684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6"/>
  </w:num>
  <w:num w:numId="3">
    <w:abstractNumId w:val="10"/>
  </w:num>
  <w:num w:numId="4">
    <w:abstractNumId w:val="12"/>
  </w:num>
  <w:num w:numId="5">
    <w:abstractNumId w:val="13"/>
  </w:num>
  <w:num w:numId="6">
    <w:abstractNumId w:val="20"/>
  </w:num>
  <w:num w:numId="7">
    <w:abstractNumId w:val="17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2"/>
  </w:num>
  <w:num w:numId="19">
    <w:abstractNumId w:val="23"/>
  </w:num>
  <w:num w:numId="20">
    <w:abstractNumId w:val="19"/>
  </w:num>
  <w:num w:numId="21">
    <w:abstractNumId w:val="15"/>
  </w:num>
  <w:num w:numId="22">
    <w:abstractNumId w:val="11"/>
  </w:num>
  <w:num w:numId="23">
    <w:abstractNumId w:val="18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7C24" w:allStyles="0" w:customStyles="0" w:latentStyles="1" w:stylesInUse="0" w:headingStyles="1" w:numberingStyles="0" w:tableStyles="0" w:directFormattingOnRuns="0" w:directFormattingOnParagraphs="0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D94"/>
    <w:rsid w:val="000022EB"/>
    <w:rsid w:val="000214BD"/>
    <w:rsid w:val="00023211"/>
    <w:rsid w:val="00033380"/>
    <w:rsid w:val="00034F0A"/>
    <w:rsid w:val="0006276C"/>
    <w:rsid w:val="000701B2"/>
    <w:rsid w:val="00075E73"/>
    <w:rsid w:val="00081583"/>
    <w:rsid w:val="000B0EE9"/>
    <w:rsid w:val="000E7DA0"/>
    <w:rsid w:val="0010077D"/>
    <w:rsid w:val="00116379"/>
    <w:rsid w:val="0013567F"/>
    <w:rsid w:val="00165BAF"/>
    <w:rsid w:val="00177AA8"/>
    <w:rsid w:val="001B4B27"/>
    <w:rsid w:val="00216E52"/>
    <w:rsid w:val="00220D36"/>
    <w:rsid w:val="0025418C"/>
    <w:rsid w:val="00264F92"/>
    <w:rsid w:val="002911C8"/>
    <w:rsid w:val="002A0B18"/>
    <w:rsid w:val="002D2D94"/>
    <w:rsid w:val="002F6C01"/>
    <w:rsid w:val="00300698"/>
    <w:rsid w:val="00301257"/>
    <w:rsid w:val="00306C2A"/>
    <w:rsid w:val="00323AAA"/>
    <w:rsid w:val="00361AFB"/>
    <w:rsid w:val="003626D2"/>
    <w:rsid w:val="00374E86"/>
    <w:rsid w:val="00375877"/>
    <w:rsid w:val="00384495"/>
    <w:rsid w:val="003B1213"/>
    <w:rsid w:val="003B7F6B"/>
    <w:rsid w:val="003C1ACF"/>
    <w:rsid w:val="003F5303"/>
    <w:rsid w:val="0040222E"/>
    <w:rsid w:val="0041118B"/>
    <w:rsid w:val="00436234"/>
    <w:rsid w:val="004D6619"/>
    <w:rsid w:val="004E4284"/>
    <w:rsid w:val="004F5BA0"/>
    <w:rsid w:val="00553BFE"/>
    <w:rsid w:val="00557584"/>
    <w:rsid w:val="00580C51"/>
    <w:rsid w:val="00594C63"/>
    <w:rsid w:val="005C0355"/>
    <w:rsid w:val="005C5D33"/>
    <w:rsid w:val="0064349F"/>
    <w:rsid w:val="006722DC"/>
    <w:rsid w:val="006919B8"/>
    <w:rsid w:val="006962EF"/>
    <w:rsid w:val="006C4261"/>
    <w:rsid w:val="006E2432"/>
    <w:rsid w:val="007001D6"/>
    <w:rsid w:val="00723045"/>
    <w:rsid w:val="00777DDA"/>
    <w:rsid w:val="00780039"/>
    <w:rsid w:val="00790D50"/>
    <w:rsid w:val="007A2F12"/>
    <w:rsid w:val="007C5B9E"/>
    <w:rsid w:val="007D57FD"/>
    <w:rsid w:val="007D5AB6"/>
    <w:rsid w:val="008639EB"/>
    <w:rsid w:val="00866CF9"/>
    <w:rsid w:val="008E18D5"/>
    <w:rsid w:val="0090731C"/>
    <w:rsid w:val="00907793"/>
    <w:rsid w:val="009077DC"/>
    <w:rsid w:val="00942976"/>
    <w:rsid w:val="009548CA"/>
    <w:rsid w:val="00965BEE"/>
    <w:rsid w:val="00987217"/>
    <w:rsid w:val="00A07D6A"/>
    <w:rsid w:val="00A11D6F"/>
    <w:rsid w:val="00A84E65"/>
    <w:rsid w:val="00AA1ACB"/>
    <w:rsid w:val="00AC26FD"/>
    <w:rsid w:val="00AF0D04"/>
    <w:rsid w:val="00AF1168"/>
    <w:rsid w:val="00B403B8"/>
    <w:rsid w:val="00B54803"/>
    <w:rsid w:val="00B97A1E"/>
    <w:rsid w:val="00BB2B3D"/>
    <w:rsid w:val="00BC249D"/>
    <w:rsid w:val="00C069B4"/>
    <w:rsid w:val="00C302EE"/>
    <w:rsid w:val="00C55F0B"/>
    <w:rsid w:val="00C57C87"/>
    <w:rsid w:val="00C95DCC"/>
    <w:rsid w:val="00CD22BE"/>
    <w:rsid w:val="00CD5A1F"/>
    <w:rsid w:val="00D0764C"/>
    <w:rsid w:val="00D3324E"/>
    <w:rsid w:val="00D449BA"/>
    <w:rsid w:val="00D45925"/>
    <w:rsid w:val="00D45B27"/>
    <w:rsid w:val="00D4662D"/>
    <w:rsid w:val="00D720EA"/>
    <w:rsid w:val="00D764A3"/>
    <w:rsid w:val="00D947DA"/>
    <w:rsid w:val="00D97489"/>
    <w:rsid w:val="00DE7766"/>
    <w:rsid w:val="00E33FCE"/>
    <w:rsid w:val="00E64C2A"/>
    <w:rsid w:val="00E703A5"/>
    <w:rsid w:val="00E85ACE"/>
    <w:rsid w:val="00F510D1"/>
    <w:rsid w:val="00F97EC7"/>
    <w:rsid w:val="00FE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C4A943"/>
  <w15:docId w15:val="{CE97EB8C-C397-4909-823C-49D1EE68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4F92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Balk1">
    <w:name w:val="heading 1"/>
    <w:basedOn w:val="Normal"/>
    <w:next w:val="Normal"/>
    <w:uiPriority w:val="9"/>
    <w:qFormat/>
    <w:rsid w:val="000701B2"/>
    <w:pPr>
      <w:pBdr>
        <w:top w:val="single" w:sz="4" w:space="3" w:color="595959" w:themeColor="text1" w:themeTint="A6"/>
        <w:left w:val="single" w:sz="4" w:space="3" w:color="FFFFFF" w:themeColor="background1"/>
        <w:bottom w:val="single" w:sz="4" w:space="4" w:color="595959" w:themeColor="text1" w:themeTint="A6"/>
      </w:pBdr>
      <w:spacing w:before="80" w:after="60"/>
      <w:outlineLvl w:val="0"/>
    </w:pPr>
    <w:rPr>
      <w:rFonts w:asciiTheme="majorHAnsi" w:hAnsiTheme="majorHAnsi"/>
      <w:caps/>
    </w:rPr>
  </w:style>
  <w:style w:type="paragraph" w:styleId="Balk2">
    <w:name w:val="heading 2"/>
    <w:basedOn w:val="Normal"/>
    <w:next w:val="Normal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Balk3">
    <w:name w:val="heading 3"/>
    <w:basedOn w:val="Normal"/>
    <w:next w:val="Normal"/>
    <w:uiPriority w:val="9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alk6">
    <w:name w:val="heading 6"/>
    <w:basedOn w:val="Normal"/>
    <w:next w:val="Normal"/>
    <w:uiPriority w:val="9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character" w:customStyle="1" w:styleId="LocationChar">
    <w:name w:val="Location Char"/>
    <w:basedOn w:val="VarsaylanParagrafYazTipi"/>
    <w:link w:val="Location"/>
    <w:uiPriority w:val="1"/>
    <w:rsid w:val="00264F92"/>
    <w:rPr>
      <w:rFonts w:asciiTheme="minorHAnsi" w:hAnsiTheme="minorHAnsi"/>
      <w:i/>
      <w:spacing w:val="10"/>
      <w:sz w:val="16"/>
      <w:szCs w:val="16"/>
    </w:rPr>
  </w:style>
  <w:style w:type="paragraph" w:styleId="ListeParagraf">
    <w:name w:val="List Paragraph"/>
    <w:basedOn w:val="Normal"/>
    <w:uiPriority w:val="34"/>
    <w:qFormat/>
    <w:rsid w:val="00033380"/>
    <w:pPr>
      <w:numPr>
        <w:numId w:val="18"/>
      </w:numPr>
      <w:spacing w:after="120"/>
      <w:ind w:left="792"/>
    </w:pPr>
  </w:style>
  <w:style w:type="character" w:styleId="YerTutucuMetni">
    <w:name w:val="Placeholder Text"/>
    <w:basedOn w:val="VarsaylanParagrafYazTipi"/>
    <w:uiPriority w:val="99"/>
    <w:semiHidden/>
    <w:rsid w:val="00BB2B3D"/>
    <w:rPr>
      <w:color w:val="595959" w:themeColor="text1" w:themeTint="A6"/>
    </w:rPr>
  </w:style>
  <w:style w:type="paragraph" w:styleId="stBilgi">
    <w:name w:val="header"/>
    <w:basedOn w:val="Normal"/>
    <w:link w:val="stBilgi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64F92"/>
    <w:rPr>
      <w:rFonts w:asciiTheme="minorHAnsi" w:hAnsiTheme="minorHAnsi"/>
      <w:spacing w:val="10"/>
      <w:sz w:val="16"/>
      <w:szCs w:val="16"/>
    </w:rPr>
  </w:style>
  <w:style w:type="paragraph" w:styleId="AltBilgi">
    <w:name w:val="footer"/>
    <w:basedOn w:val="Normal"/>
    <w:link w:val="AltBilgi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64F92"/>
    <w:rPr>
      <w:rFonts w:asciiTheme="minorHAnsi" w:hAnsiTheme="minorHAnsi"/>
      <w:spacing w:val="10"/>
      <w:sz w:val="16"/>
      <w:szCs w:val="16"/>
    </w:rPr>
  </w:style>
  <w:style w:type="table" w:styleId="TabloKlavuzu">
    <w:name w:val="Table Grid"/>
    <w:basedOn w:val="NormalTablo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kMetni">
    <w:name w:val="Block Text"/>
    <w:basedOn w:val="Normal"/>
    <w:semiHidden/>
    <w:unhideWhenUsed/>
    <w:rsid w:val="00BB2B3D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GlVurgulama">
    <w:name w:val="Intense Emphasis"/>
    <w:basedOn w:val="VarsaylanParagrafYazTipi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semiHidden/>
    <w:unhideWhenUsed/>
    <w:qFormat/>
    <w:rsid w:val="00BB2B3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semiHidden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GlBavuru">
    <w:name w:val="Intense Reference"/>
    <w:basedOn w:val="VarsaylanParagrafYazTipi"/>
    <w:uiPriority w:val="32"/>
    <w:semiHidden/>
    <w:unhideWhenUsed/>
    <w:qFormat/>
    <w:rsid w:val="00BB2B3D"/>
    <w:rPr>
      <w:b/>
      <w:bCs/>
      <w:caps w:val="0"/>
      <w:smallCaps/>
      <w:color w:val="365F91" w:themeColor="accent1" w:themeShade="BF"/>
      <w:spacing w:val="5"/>
    </w:rPr>
  </w:style>
  <w:style w:type="character" w:styleId="KitapBal">
    <w:name w:val="Book Title"/>
    <w:basedOn w:val="VarsaylanParagrafYazTipi"/>
    <w:uiPriority w:val="33"/>
    <w:semiHidden/>
    <w:unhideWhenUsed/>
    <w:qFormat/>
    <w:rsid w:val="00034F0A"/>
    <w:rPr>
      <w:b/>
      <w:bCs/>
      <w:i/>
      <w:iCs/>
      <w:spacing w:val="5"/>
    </w:rPr>
  </w:style>
  <w:style w:type="paragraph" w:styleId="ResimYazs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Vurgu">
    <w:name w:val="Emphasis"/>
    <w:basedOn w:val="VarsaylanParagrafYazTipi"/>
    <w:semiHidden/>
    <w:unhideWhenUsed/>
    <w:qFormat/>
    <w:rsid w:val="00034F0A"/>
    <w:rPr>
      <w:i/>
      <w:iCs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paragraph" w:styleId="AralkYok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Alnt">
    <w:name w:val="Quote"/>
    <w:basedOn w:val="Normal"/>
    <w:next w:val="Normal"/>
    <w:link w:val="Alnt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semiHidden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Gl">
    <w:name w:val="Strong"/>
    <w:basedOn w:val="VarsaylanParagrafYazTipi"/>
    <w:uiPriority w:val="22"/>
    <w:unhideWhenUsed/>
    <w:qFormat/>
    <w:rsid w:val="00034F0A"/>
    <w:rPr>
      <w:b/>
      <w:bCs/>
    </w:rPr>
  </w:style>
  <w:style w:type="paragraph" w:styleId="Altyaz">
    <w:name w:val="Subtitle"/>
    <w:basedOn w:val="Normal"/>
    <w:next w:val="Normal"/>
    <w:link w:val="AltyazChar"/>
    <w:semiHidden/>
    <w:unhideWhenUsed/>
    <w:qFormat/>
    <w:rsid w:val="00034F0A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ltyazChar">
    <w:name w:val="Altyazı Char"/>
    <w:basedOn w:val="VarsaylanParagrafYazTipi"/>
    <w:link w:val="Altyaz"/>
    <w:semiHidden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HafifVurgulama">
    <w:name w:val="Subtle Emphasis"/>
    <w:basedOn w:val="VarsaylanParagrafYazTipi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HafifBavuru">
    <w:name w:val="Subtle Reference"/>
    <w:basedOn w:val="VarsaylanParagrafYazTipi"/>
    <w:uiPriority w:val="31"/>
    <w:semiHidden/>
    <w:unhideWhenUsed/>
    <w:qFormat/>
    <w:rsid w:val="00034F0A"/>
    <w:rPr>
      <w:smallCaps/>
      <w:color w:val="5A5A5A" w:themeColor="text1" w:themeTint="A5"/>
    </w:rPr>
  </w:style>
  <w:style w:type="paragraph" w:styleId="KonuBal">
    <w:name w:val="Title"/>
    <w:basedOn w:val="Normal"/>
    <w:next w:val="Normal"/>
    <w:link w:val="KonuBal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semiHidden/>
    <w:rsid w:val="00034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034F0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</w:pBdr>
      <w:spacing w:before="240" w:after="0"/>
      <w:outlineLvl w:val="9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character" w:styleId="Kpr">
    <w:name w:val="Hyperlink"/>
    <w:basedOn w:val="VarsaylanParagrafYazTipi"/>
    <w:unhideWhenUsed/>
    <w:rsid w:val="00B403B8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403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6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0E4E8"/>
                <w:right w:val="none" w:sz="0" w:space="0" w:color="auto"/>
              </w:divBdr>
              <w:divsChild>
                <w:div w:id="103777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1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0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omerfaunal" TargetMode="External"/><Relationship Id="rId5" Type="http://schemas.openxmlformats.org/officeDocument/2006/relationships/styles" Target="styles.xml"/><Relationship Id="rId10" Type="http://schemas.openxmlformats.org/officeDocument/2006/relationships/hyperlink" Target="mailto:omerfaunal@outlook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merf\Downloads\tf0280614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D80A5F670924AE8A64393E2E47D3E0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AD0987F-5DD7-48FA-834D-207B177FEA00}"/>
      </w:docPartPr>
      <w:docPartBody>
        <w:p w:rsidR="006A455D" w:rsidRDefault="00EA3ADD">
          <w:pPr>
            <w:pStyle w:val="CD80A5F670924AE8A64393E2E47D3E0C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DD"/>
    <w:rsid w:val="000011CD"/>
    <w:rsid w:val="002711F8"/>
    <w:rsid w:val="0047605F"/>
    <w:rsid w:val="00684A25"/>
    <w:rsid w:val="006A455D"/>
    <w:rsid w:val="008C0110"/>
    <w:rsid w:val="009809D7"/>
    <w:rsid w:val="009E3856"/>
    <w:rsid w:val="00D4047C"/>
    <w:rsid w:val="00D53856"/>
    <w:rsid w:val="00E15442"/>
    <w:rsid w:val="00EA3ADD"/>
    <w:rsid w:val="00F3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CD80A5F670924AE8A64393E2E47D3E0C">
    <w:name w:val="CD80A5F670924AE8A64393E2E47D3E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2CF2ED0335EA9742861E3D7D59B5A363" ma:contentTypeVersion="4" ma:contentTypeDescription="Yeni belge oluşturun." ma:contentTypeScope="" ma:versionID="ae3115cb868eded52a140b5799a83d9a">
  <xsd:schema xmlns:xsd="http://www.w3.org/2001/XMLSchema" xmlns:xs="http://www.w3.org/2001/XMLSchema" xmlns:p="http://schemas.microsoft.com/office/2006/metadata/properties" xmlns:ns3="a7ce91d2-814e-45e7-b5e6-0f924711374a" targetNamespace="http://schemas.microsoft.com/office/2006/metadata/properties" ma:root="true" ma:fieldsID="4010440bca0a6e0436f4911e9ab2cde8" ns3:_="">
    <xsd:import namespace="a7ce91d2-814e-45e7-b5e6-0f92471137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e91d2-814e-45e7-b5e6-0f92471137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02CCC1-2EA9-4B18-917B-7EF26AEC53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D0F64C-0795-4007-AF3A-2DFA54D61A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72BB94-0334-4974-A20D-E4629A1CC7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e91d2-814e-45e7-b5e6-0f92471137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tf02806148_win32</Template>
  <TotalTime>125</TotalTime>
  <Pages>1</Pages>
  <Words>564</Words>
  <Characters>3216</Characters>
  <Application>Microsoft Office Word</Application>
  <DocSecurity>0</DocSecurity>
  <Lines>26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Omer Faruk</dc:creator>
  <cp:lastModifiedBy>Omer Unal</cp:lastModifiedBy>
  <cp:revision>22</cp:revision>
  <dcterms:created xsi:type="dcterms:W3CDTF">2021-05-07T11:58:00Z</dcterms:created>
  <dcterms:modified xsi:type="dcterms:W3CDTF">2021-10-19T08:23:00Z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0x0101002CF2ED0335EA9742861E3D7D59B5A363</vt:lpwstr>
  </property>
</Properties>
</file>